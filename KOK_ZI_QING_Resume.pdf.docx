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B85428" w14:paraId="6D5A0565" w14:textId="77777777">
        <w:trPr>
          <w:trHeight w:val="4410"/>
        </w:trPr>
        <w:tc>
          <w:tcPr>
            <w:tcW w:w="3600" w:type="dxa"/>
            <w:vAlign w:val="bottom"/>
          </w:tcPr>
          <w:p w14:paraId="25DE516B" w14:textId="77777777" w:rsidR="00B85428" w:rsidRDefault="00000000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17B2B87" wp14:editId="5BFA4EAF">
                      <wp:extent cx="2145665" cy="2432050"/>
                      <wp:effectExtent l="19050" t="19050" r="45085" b="44450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65" cy="243205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18EED26" id="Oval 2" o:spid="_x0000_s1026" style="width:168.95pt;height:1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3+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pCM0ALRSAY70t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" strokecolor="#94b6d2 [3204]" strokeweight="5pt">
                      <v:fill r:id="rId9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CE63063" w14:textId="77777777" w:rsidR="00B85428" w:rsidRDefault="00B85428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5DB40DA" w14:textId="77777777" w:rsidR="00B85428" w:rsidRDefault="00000000">
            <w:pPr>
              <w:pStyle w:val="Title"/>
              <w:rPr>
                <w:sz w:val="144"/>
                <w:szCs w:val="96"/>
              </w:rPr>
            </w:pPr>
            <w:r>
              <w:rPr>
                <w:sz w:val="144"/>
                <w:szCs w:val="96"/>
              </w:rPr>
              <w:t>Kok Zi QIng</w:t>
            </w:r>
          </w:p>
          <w:p w14:paraId="47539A7A" w14:textId="77777777" w:rsidR="00B85428" w:rsidRDefault="00B85428">
            <w:pPr>
              <w:pStyle w:val="Subtitle"/>
            </w:pPr>
          </w:p>
        </w:tc>
      </w:tr>
      <w:tr w:rsidR="00B85428" w14:paraId="083310CD" w14:textId="77777777">
        <w:tc>
          <w:tcPr>
            <w:tcW w:w="3600" w:type="dxa"/>
          </w:tcPr>
          <w:sdt>
            <w:sdtPr>
              <w:id w:val="-1711873194"/>
              <w:placeholder>
                <w:docPart w:val="9FAF4B3674444D4090DA390308236AD2"/>
              </w:placeholder>
              <w:temporary/>
              <w:showingPlcHdr/>
              <w15:appearance w15:val="hidden"/>
            </w:sdtPr>
            <w:sdtContent>
              <w:p w14:paraId="318DF40B" w14:textId="77777777" w:rsidR="00B85428" w:rsidRDefault="00000000">
                <w:pPr>
                  <w:pStyle w:val="Heading3"/>
                </w:pPr>
                <w:r>
                  <w:t>Profile</w:t>
                </w:r>
              </w:p>
            </w:sdtContent>
          </w:sdt>
          <w:p w14:paraId="2DD829AE" w14:textId="77777777" w:rsidR="00B85428" w:rsidRDefault="00000000">
            <w:pPr>
              <w:rPr>
                <w:sz w:val="20"/>
                <w:szCs w:val="24"/>
                <w:lang w:val="en-MY"/>
              </w:rPr>
            </w:pPr>
            <w:r>
              <w:rPr>
                <w:sz w:val="20"/>
                <w:szCs w:val="24"/>
                <w:lang w:val="en-MY"/>
              </w:rPr>
              <w:t>Motivated ICT diploma student passionate about technology and problem-solving. Experienced in software development, web systems, and data handling. Dedicated to creating efficient and user-friendly tech solutions.</w:t>
            </w:r>
          </w:p>
          <w:p w14:paraId="58C3D053" w14:textId="77777777" w:rsidR="00B85428" w:rsidRDefault="00B85428">
            <w:pPr>
              <w:rPr>
                <w:lang w:val="en-MY"/>
              </w:rPr>
            </w:pPr>
          </w:p>
          <w:p w14:paraId="6B1BF15E" w14:textId="77777777" w:rsidR="00B85428" w:rsidRDefault="00B85428"/>
          <w:sdt>
            <w:sdtPr>
              <w:id w:val="-1954003311"/>
              <w:placeholder>
                <w:docPart w:val="0B84A4BACA5F4DD2900724324223D22B"/>
              </w:placeholder>
              <w:temporary/>
              <w:showingPlcHdr/>
              <w15:appearance w15:val="hidden"/>
            </w:sdtPr>
            <w:sdtContent>
              <w:p w14:paraId="2A078E99" w14:textId="77777777" w:rsidR="00B85428" w:rsidRDefault="00000000">
                <w:pPr>
                  <w:pStyle w:val="Heading3"/>
                </w:pPr>
                <w:r>
                  <w:t>Contact</w:t>
                </w:r>
              </w:p>
            </w:sdtContent>
          </w:sdt>
          <w:sdt>
            <w:sdtPr>
              <w:rPr>
                <w:sz w:val="20"/>
                <w:szCs w:val="24"/>
              </w:rPr>
              <w:id w:val="1111563247"/>
              <w:placeholder>
                <w:docPart w:val="E080A4EE1CB54EA8AD880DC8E897D001"/>
              </w:placeholder>
              <w:temporary/>
              <w:showingPlcHdr/>
              <w15:appearance w15:val="hidden"/>
            </w:sdtPr>
            <w:sdtContent>
              <w:p w14:paraId="7EF64956" w14:textId="77777777" w:rsidR="00B85428" w:rsidRDefault="00000000">
                <w:pPr>
                  <w:rPr>
                    <w:sz w:val="20"/>
                    <w:szCs w:val="24"/>
                  </w:rPr>
                </w:pPr>
                <w:r>
                  <w:rPr>
                    <w:sz w:val="20"/>
                    <w:szCs w:val="24"/>
                  </w:rPr>
                  <w:t>PHONE:</w:t>
                </w:r>
              </w:p>
            </w:sdtContent>
          </w:sdt>
          <w:p w14:paraId="49686C91" w14:textId="77777777" w:rsidR="00B85428" w:rsidRDefault="00000000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+60 18-383 3332</w:t>
            </w:r>
          </w:p>
          <w:p w14:paraId="4619C81F" w14:textId="77777777" w:rsidR="00B85428" w:rsidRDefault="00B85428"/>
          <w:sdt>
            <w:sdtPr>
              <w:rPr>
                <w:sz w:val="20"/>
                <w:szCs w:val="24"/>
              </w:rPr>
              <w:id w:val="67859272"/>
              <w:placeholder>
                <w:docPart w:val="0FB6A29C07D3467E9DA3B3D6F093C27D"/>
              </w:placeholder>
              <w:temporary/>
              <w:showingPlcHdr/>
              <w15:appearance w15:val="hidden"/>
            </w:sdtPr>
            <w:sdtContent>
              <w:p w14:paraId="661F381C" w14:textId="77777777" w:rsidR="00B85428" w:rsidRDefault="00000000">
                <w:pPr>
                  <w:rPr>
                    <w:sz w:val="20"/>
                    <w:szCs w:val="24"/>
                  </w:rPr>
                </w:pPr>
                <w:r>
                  <w:rPr>
                    <w:sz w:val="20"/>
                    <w:szCs w:val="24"/>
                  </w:rPr>
                  <w:t>WEBSITE:</w:t>
                </w:r>
              </w:p>
            </w:sdtContent>
          </w:sdt>
          <w:p w14:paraId="56B864C2" w14:textId="77777777" w:rsidR="00B85428" w:rsidRDefault="00B85428">
            <w:pPr>
              <w:rPr>
                <w:sz w:val="20"/>
                <w:szCs w:val="24"/>
              </w:rPr>
            </w:pPr>
            <w:hyperlink r:id="rId10" w:history="1">
              <w:r>
                <w:rPr>
                  <w:rStyle w:val="Hyperlink"/>
                  <w:sz w:val="20"/>
                  <w:szCs w:val="24"/>
                </w:rPr>
                <w:t>https://www.linkedin.com/in/kok-zi-qing-5a850736b/</w:t>
              </w:r>
            </w:hyperlink>
          </w:p>
          <w:p w14:paraId="7AFE5777" w14:textId="77777777" w:rsidR="00B85428" w:rsidRDefault="00B85428"/>
          <w:sdt>
            <w:sdtPr>
              <w:rPr>
                <w:sz w:val="20"/>
                <w:szCs w:val="24"/>
              </w:rPr>
              <w:id w:val="-240260293"/>
              <w:placeholder>
                <w:docPart w:val="4B75BC5115304A3CA36053E8E3B2BC07"/>
              </w:placeholder>
              <w:temporary/>
              <w:showingPlcHdr/>
              <w15:appearance w15:val="hidden"/>
            </w:sdtPr>
            <w:sdtContent>
              <w:p w14:paraId="0A6E6D24" w14:textId="77777777" w:rsidR="00B85428" w:rsidRDefault="00000000">
                <w:pPr>
                  <w:rPr>
                    <w:sz w:val="20"/>
                    <w:szCs w:val="24"/>
                  </w:rPr>
                </w:pPr>
                <w:r>
                  <w:rPr>
                    <w:sz w:val="20"/>
                    <w:szCs w:val="24"/>
                  </w:rPr>
                  <w:t>EMAIL:</w:t>
                </w:r>
              </w:p>
            </w:sdtContent>
          </w:sdt>
          <w:p w14:paraId="495DA9C3" w14:textId="77777777" w:rsidR="00B85428" w:rsidRDefault="00B85428">
            <w:pPr>
              <w:rPr>
                <w:sz w:val="20"/>
                <w:szCs w:val="24"/>
              </w:rPr>
            </w:pPr>
            <w:hyperlink r:id="rId11" w:history="1">
              <w:r>
                <w:rPr>
                  <w:rStyle w:val="Hyperlink"/>
                  <w:sz w:val="20"/>
                  <w:szCs w:val="24"/>
                </w:rPr>
                <w:t>darrenkok2005@gmail.com</w:t>
              </w:r>
            </w:hyperlink>
          </w:p>
          <w:p w14:paraId="294673B6" w14:textId="77777777" w:rsidR="00B85428" w:rsidRDefault="00000000">
            <w:pPr>
              <w:pStyle w:val="Heading3"/>
            </w:pPr>
            <w:r>
              <w:t>SKILLS</w:t>
            </w:r>
          </w:p>
          <w:p w14:paraId="0ED1C6BE" w14:textId="77777777" w:rsidR="00B85428" w:rsidRDefault="00000000">
            <w:pPr>
              <w:pStyle w:val="ListParagraph"/>
              <w:numPr>
                <w:ilvl w:val="0"/>
                <w:numId w:val="1"/>
              </w:numPr>
            </w:pPr>
            <w:r>
              <w:t>Java, Python, HTML, CSS, JS, PHP</w:t>
            </w:r>
          </w:p>
          <w:p w14:paraId="20C20E4A" w14:textId="77777777" w:rsidR="00B85428" w:rsidRDefault="00000000">
            <w:pPr>
              <w:pStyle w:val="ListParagraph"/>
              <w:numPr>
                <w:ilvl w:val="0"/>
                <w:numId w:val="1"/>
              </w:numPr>
            </w:pPr>
            <w:r>
              <w:t>Responsive Web Design</w:t>
            </w:r>
          </w:p>
          <w:p w14:paraId="4FAAE740" w14:textId="77777777" w:rsidR="00B85428" w:rsidRDefault="00000000">
            <w:pPr>
              <w:pStyle w:val="ListParagraph"/>
              <w:numPr>
                <w:ilvl w:val="0"/>
                <w:numId w:val="1"/>
              </w:numPr>
            </w:pPr>
            <w:r>
              <w:t>Java Swing GUI</w:t>
            </w:r>
          </w:p>
          <w:p w14:paraId="6A766F32" w14:textId="77777777" w:rsidR="00B85428" w:rsidRDefault="00000000">
            <w:pPr>
              <w:pStyle w:val="ListParagraph"/>
              <w:numPr>
                <w:ilvl w:val="0"/>
                <w:numId w:val="1"/>
              </w:numPr>
            </w:pPr>
            <w:r>
              <w:t>File I/O, MySQL basics</w:t>
            </w:r>
          </w:p>
          <w:p w14:paraId="5C94AF0C" w14:textId="77777777" w:rsidR="00B85428" w:rsidRDefault="00000000">
            <w:pPr>
              <w:pStyle w:val="ListParagraph"/>
              <w:numPr>
                <w:ilvl w:val="0"/>
                <w:numId w:val="1"/>
              </w:numPr>
            </w:pPr>
            <w:r>
              <w:t>GitHub, VS Code</w:t>
            </w:r>
          </w:p>
          <w:p w14:paraId="4F0C500D" w14:textId="77777777" w:rsidR="00B85428" w:rsidRDefault="00000000">
            <w:pPr>
              <w:pStyle w:val="ListParagraph"/>
              <w:numPr>
                <w:ilvl w:val="0"/>
                <w:numId w:val="1"/>
              </w:numPr>
            </w:pPr>
            <w:r>
              <w:t>System Design (DFD, BMC, ERD)</w:t>
            </w:r>
          </w:p>
        </w:tc>
        <w:tc>
          <w:tcPr>
            <w:tcW w:w="720" w:type="dxa"/>
          </w:tcPr>
          <w:p w14:paraId="2667E3C2" w14:textId="77777777" w:rsidR="00B85428" w:rsidRDefault="00B85428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65B549018D34C5A82CD40E561A312CF"/>
              </w:placeholder>
              <w:temporary/>
              <w:showingPlcHdr/>
              <w15:appearance w15:val="hidden"/>
            </w:sdtPr>
            <w:sdtContent>
              <w:p w14:paraId="7A994591" w14:textId="77777777" w:rsidR="00B85428" w:rsidRDefault="00000000">
                <w:pPr>
                  <w:pStyle w:val="Heading2"/>
                </w:pPr>
                <w:r>
                  <w:rPr>
                    <w:sz w:val="20"/>
                    <w:szCs w:val="24"/>
                  </w:rPr>
                  <w:t>EDUCATION</w:t>
                </w:r>
              </w:p>
            </w:sdtContent>
          </w:sdt>
          <w:p w14:paraId="650EBF70" w14:textId="77777777" w:rsidR="00B85428" w:rsidRDefault="00000000">
            <w:pPr>
              <w:pStyle w:val="Heading4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Asis Pacific University (APU)</w:t>
            </w:r>
          </w:p>
          <w:p w14:paraId="01D31DF5" w14:textId="77777777" w:rsidR="00B85428" w:rsidRDefault="00000000">
            <w:pPr>
              <w:pStyle w:val="Dat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Sep 2023 - Present</w:t>
            </w:r>
          </w:p>
          <w:p w14:paraId="1B30F38F" w14:textId="77777777" w:rsidR="00B85428" w:rsidRDefault="00000000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Diploma in Information &amp; Communication Technology, CGPA: 3.0</w:t>
            </w:r>
          </w:p>
          <w:p w14:paraId="3FFC673B" w14:textId="77777777" w:rsidR="00B85428" w:rsidRDefault="00B85428">
            <w:pPr>
              <w:rPr>
                <w:sz w:val="16"/>
                <w:szCs w:val="20"/>
              </w:rPr>
            </w:pPr>
          </w:p>
          <w:p w14:paraId="51110857" w14:textId="77777777" w:rsidR="00B85428" w:rsidRDefault="00000000">
            <w:pPr>
              <w:pStyle w:val="Heading4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SMK Bandar Baru Ampang</w:t>
            </w:r>
          </w:p>
          <w:p w14:paraId="1579DD81" w14:textId="77777777" w:rsidR="00B85428" w:rsidRDefault="00000000">
            <w:pPr>
              <w:pStyle w:val="Dat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2019 - 2022</w:t>
            </w:r>
          </w:p>
          <w:p w14:paraId="7F3366EA" w14:textId="77777777" w:rsidR="00B85428" w:rsidRDefault="00000000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SPM (Sijil Pelajaran Malaysia)</w:t>
            </w:r>
          </w:p>
          <w:sdt>
            <w:sdtPr>
              <w:id w:val="1001553383"/>
              <w:placeholder>
                <w:docPart w:val="942F4CA0581B4177BACDFEBD85E9671F"/>
              </w:placeholder>
              <w:temporary/>
              <w:showingPlcHdr/>
              <w15:appearance w15:val="hidden"/>
            </w:sdtPr>
            <w:sdtContent>
              <w:p w14:paraId="72002307" w14:textId="77777777" w:rsidR="00B85428" w:rsidRDefault="00000000">
                <w:pPr>
                  <w:pStyle w:val="Heading2"/>
                </w:pPr>
                <w:r>
                  <w:rPr>
                    <w:sz w:val="20"/>
                    <w:szCs w:val="24"/>
                  </w:rPr>
                  <w:t>WORK EXPERIENCE</w:t>
                </w:r>
              </w:p>
            </w:sdtContent>
          </w:sdt>
          <w:p w14:paraId="0A4CC5D9" w14:textId="77777777" w:rsidR="00B85428" w:rsidRDefault="00000000">
            <w:pPr>
              <w:pStyle w:val="Heading4"/>
              <w:rPr>
                <w:bCs/>
              </w:rPr>
            </w:pPr>
            <w:r>
              <w:t xml:space="preserve">Amway - Amway Business Owner (ABO) </w:t>
            </w:r>
            <w:r>
              <w:rPr>
                <w:b w:val="0"/>
                <w:bCs/>
              </w:rPr>
              <w:t>(Aug 2023 – Present)</w:t>
            </w:r>
          </w:p>
          <w:p w14:paraId="3E4EC483" w14:textId="77777777" w:rsidR="00B85428" w:rsidRDefault="00000000">
            <w:pPr>
              <w:rPr>
                <w:lang w:val="en-MY"/>
              </w:rPr>
            </w:pPr>
            <w:r>
              <w:rPr>
                <w:lang w:val="en-MY"/>
              </w:rPr>
              <w:t>Conducted wellness consultations and team mentoring, organized events promoting entrepreneurship.</w:t>
            </w:r>
          </w:p>
          <w:p w14:paraId="6ED5B5A5" w14:textId="77777777" w:rsidR="00B85428" w:rsidRDefault="00B85428">
            <w:pPr>
              <w:rPr>
                <w:lang w:val="en-MY"/>
              </w:rPr>
            </w:pPr>
          </w:p>
          <w:p w14:paraId="17A675E7" w14:textId="77777777" w:rsidR="00B85428" w:rsidRDefault="00000000">
            <w:pPr>
              <w:pStyle w:val="Heading4"/>
              <w:rPr>
                <w:bCs/>
              </w:rPr>
            </w:pPr>
            <w:r>
              <w:t xml:space="preserve">Excellence Chiropractic - </w:t>
            </w:r>
            <w:r>
              <w:rPr>
                <w:lang w:val="en-MY"/>
              </w:rPr>
              <w:t xml:space="preserve">Front Desk Receptionist </w:t>
            </w:r>
            <w:r>
              <w:rPr>
                <w:b w:val="0"/>
                <w:bCs/>
                <w:lang w:val="en-MY"/>
              </w:rPr>
              <w:t>(Aug 2023 – Apr 2025)</w:t>
            </w:r>
          </w:p>
          <w:p w14:paraId="6805D53D" w14:textId="77777777" w:rsidR="00B85428" w:rsidRDefault="00000000">
            <w:pPr>
              <w:rPr>
                <w:lang w:val="en-MY"/>
              </w:rPr>
            </w:pPr>
            <w:r>
              <w:rPr>
                <w:lang w:val="en-MY"/>
              </w:rPr>
              <w:t>Managed client appointments and payments and created a warm front desk experience.</w:t>
            </w:r>
          </w:p>
          <w:p w14:paraId="42D27973" w14:textId="77777777" w:rsidR="00B85428" w:rsidRDefault="00B85428">
            <w:pPr>
              <w:rPr>
                <w:lang w:val="en-MY"/>
              </w:rPr>
            </w:pPr>
          </w:p>
          <w:p w14:paraId="1F8A0706" w14:textId="77777777" w:rsidR="00B85428" w:rsidRDefault="00000000">
            <w:pPr>
              <w:pStyle w:val="Date"/>
            </w:pPr>
            <w:r>
              <w:rPr>
                <w:b/>
                <w:bCs/>
                <w:lang w:val="en-MY"/>
              </w:rPr>
              <w:t>Admin Assistant</w:t>
            </w:r>
            <w:r>
              <w:t xml:space="preserve"> (Apr 2023 – Jul 2023)</w:t>
            </w:r>
          </w:p>
          <w:p w14:paraId="0D3C2748" w14:textId="77777777" w:rsidR="00B85428" w:rsidRDefault="00000000">
            <w:pPr>
              <w:rPr>
                <w:lang w:val="en-MY"/>
              </w:rPr>
            </w:pPr>
            <w:r>
              <w:rPr>
                <w:lang w:val="en-MY"/>
              </w:rPr>
              <w:t>Handled data entry and organized digital records and streamlined office tasks.</w:t>
            </w:r>
          </w:p>
          <w:p w14:paraId="57BBAE2D" w14:textId="77777777" w:rsidR="00B85428" w:rsidRDefault="00B85428">
            <w:pPr>
              <w:rPr>
                <w:lang w:val="en-MY"/>
              </w:rPr>
            </w:pPr>
          </w:p>
          <w:p w14:paraId="5615D6F4" w14:textId="77777777" w:rsidR="00B85428" w:rsidRDefault="00000000">
            <w:pPr>
              <w:rPr>
                <w:lang w:val="en-MY"/>
              </w:rPr>
            </w:pPr>
            <w:r>
              <w:rPr>
                <w:b/>
                <w:bCs/>
                <w:lang w:val="en-MY"/>
              </w:rPr>
              <w:t>Event Crew</w:t>
            </w:r>
            <w:r>
              <w:rPr>
                <w:lang w:val="en-MY"/>
              </w:rPr>
              <w:t xml:space="preserve"> (Sep 2023 – May 2025)</w:t>
            </w:r>
          </w:p>
          <w:p w14:paraId="1EE429FB" w14:textId="77777777" w:rsidR="00B85428" w:rsidRDefault="00000000">
            <w:pPr>
              <w:rPr>
                <w:lang w:val="en-MY"/>
              </w:rPr>
            </w:pPr>
            <w:r>
              <w:t>Supported concert operations, logistics, and safety in fast-paced environments</w:t>
            </w:r>
          </w:p>
          <w:p w14:paraId="322B45C5" w14:textId="77777777" w:rsidR="00B85428" w:rsidRDefault="00000000">
            <w:pPr>
              <w:pStyle w:val="Heading2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Projects</w:t>
            </w:r>
          </w:p>
          <w:p w14:paraId="41206A43" w14:textId="77777777" w:rsidR="00B85428" w:rsidRDefault="00000000">
            <w:pPr>
              <w:tabs>
                <w:tab w:val="left" w:pos="360"/>
              </w:tabs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PPE Inventory Management System</w:t>
            </w:r>
          </w:p>
          <w:p w14:paraId="13996210" w14:textId="77777777" w:rsidR="00B85428" w:rsidRDefault="00000000">
            <w:pPr>
              <w:tabs>
                <w:tab w:val="left" w:pos="720"/>
              </w:tabs>
              <w:rPr>
                <w:lang w:val="en-MY"/>
              </w:rPr>
            </w:pPr>
            <w:r>
              <w:rPr>
                <w:lang w:val="en-MY"/>
              </w:rPr>
              <w:t>- Java, Swing, File I/O</w:t>
            </w:r>
          </w:p>
          <w:p w14:paraId="7E53AB7E" w14:textId="77777777" w:rsidR="00B85428" w:rsidRDefault="00000000">
            <w:pPr>
              <w:tabs>
                <w:tab w:val="left" w:pos="720"/>
              </w:tabs>
              <w:rPr>
                <w:lang w:val="en-MY"/>
              </w:rPr>
            </w:pPr>
            <w:r>
              <w:rPr>
                <w:lang w:val="en-MY"/>
              </w:rPr>
              <w:t>- Hospital/supplier record management and inventory tracking</w:t>
            </w:r>
          </w:p>
          <w:p w14:paraId="6AE6FD01" w14:textId="77777777" w:rsidR="00B85428" w:rsidRDefault="00000000">
            <w:pPr>
              <w:tabs>
                <w:tab w:val="left" w:pos="720"/>
              </w:tabs>
              <w:rPr>
                <w:lang w:val="en-MY"/>
              </w:rPr>
            </w:pPr>
            <w:r>
              <w:rPr>
                <w:lang w:val="en-MY"/>
              </w:rPr>
              <w:t>- Logged transactions with timestamps</w:t>
            </w:r>
          </w:p>
          <w:p w14:paraId="3A84EF7F" w14:textId="77777777" w:rsidR="00B85428" w:rsidRDefault="00B85428">
            <w:pPr>
              <w:tabs>
                <w:tab w:val="left" w:pos="720"/>
              </w:tabs>
              <w:rPr>
                <w:lang w:val="en-MY"/>
              </w:rPr>
            </w:pPr>
          </w:p>
          <w:p w14:paraId="18E4B6C7" w14:textId="77777777" w:rsidR="00B85428" w:rsidRDefault="00000000">
            <w:pPr>
              <w:tabs>
                <w:tab w:val="left" w:pos="360"/>
              </w:tabs>
              <w:rPr>
                <w:b/>
                <w:bCs/>
                <w:lang w:val="en-MY"/>
              </w:rPr>
            </w:pPr>
            <w:proofErr w:type="spellStart"/>
            <w:r>
              <w:rPr>
                <w:b/>
                <w:bCs/>
                <w:lang w:val="en-MY"/>
              </w:rPr>
              <w:t>DoneZone</w:t>
            </w:r>
            <w:proofErr w:type="spellEnd"/>
            <w:r>
              <w:rPr>
                <w:b/>
                <w:bCs/>
                <w:lang w:val="en-MY"/>
              </w:rPr>
              <w:t xml:space="preserve"> – Web-Based Productivity Tool</w:t>
            </w:r>
          </w:p>
          <w:p w14:paraId="1944A964" w14:textId="77777777" w:rsidR="00B85428" w:rsidRDefault="00000000">
            <w:pPr>
              <w:tabs>
                <w:tab w:val="left" w:pos="720"/>
              </w:tabs>
              <w:rPr>
                <w:lang w:val="en-MY"/>
              </w:rPr>
            </w:pPr>
            <w:r>
              <w:rPr>
                <w:lang w:val="en-MY"/>
              </w:rPr>
              <w:t>- HTML, CSS, JavaScript, PHP</w:t>
            </w:r>
          </w:p>
          <w:p w14:paraId="7A232489" w14:textId="77777777" w:rsidR="00B85428" w:rsidRDefault="00000000">
            <w:pPr>
              <w:tabs>
                <w:tab w:val="left" w:pos="720"/>
              </w:tabs>
              <w:rPr>
                <w:lang w:val="en-MY"/>
              </w:rPr>
            </w:pPr>
            <w:r>
              <w:rPr>
                <w:lang w:val="en-MY"/>
              </w:rPr>
              <w:t>- Built collaborative workspace and responsive UI</w:t>
            </w:r>
          </w:p>
          <w:p w14:paraId="313D995A" w14:textId="77777777" w:rsidR="00B85428" w:rsidRDefault="00B85428">
            <w:pPr>
              <w:tabs>
                <w:tab w:val="left" w:pos="720"/>
              </w:tabs>
              <w:rPr>
                <w:lang w:val="en-MY"/>
              </w:rPr>
            </w:pPr>
          </w:p>
          <w:p w14:paraId="2330D5A8" w14:textId="77777777" w:rsidR="00B85428" w:rsidRDefault="00000000">
            <w:pPr>
              <w:tabs>
                <w:tab w:val="left" w:pos="360"/>
              </w:tabs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APU Café Food Ordering System</w:t>
            </w:r>
          </w:p>
          <w:p w14:paraId="23815E35" w14:textId="77777777" w:rsidR="00B85428" w:rsidRDefault="00000000">
            <w:pPr>
              <w:tabs>
                <w:tab w:val="left" w:pos="720"/>
              </w:tabs>
              <w:rPr>
                <w:lang w:val="en-MY"/>
              </w:rPr>
            </w:pPr>
            <w:r>
              <w:rPr>
                <w:lang w:val="en-MY"/>
              </w:rPr>
              <w:t>- SQL, ERD design and optimized queries</w:t>
            </w:r>
          </w:p>
          <w:p w14:paraId="3507D85E" w14:textId="77777777" w:rsidR="00B85428" w:rsidRDefault="00000000">
            <w:pPr>
              <w:rPr>
                <w:lang w:val="en-MY"/>
              </w:rPr>
            </w:pPr>
            <w:r>
              <w:rPr>
                <w:lang w:val="en-MY"/>
              </w:rPr>
              <w:t>- Generated data insights from food orders</w:t>
            </w:r>
          </w:p>
          <w:p w14:paraId="09046212" w14:textId="77777777" w:rsidR="00B85428" w:rsidRDefault="00B85428">
            <w:pPr>
              <w:rPr>
                <w:lang w:val="en-MY"/>
              </w:rPr>
            </w:pPr>
          </w:p>
        </w:tc>
      </w:tr>
    </w:tbl>
    <w:p w14:paraId="2A184E28" w14:textId="77777777" w:rsidR="00B85428" w:rsidRDefault="00B85428">
      <w:pPr>
        <w:tabs>
          <w:tab w:val="left" w:pos="990"/>
        </w:tabs>
      </w:pPr>
    </w:p>
    <w:sectPr w:rsidR="00B8542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46AF9" w14:textId="77777777" w:rsidR="00B37166" w:rsidRDefault="00B37166">
      <w:r>
        <w:separator/>
      </w:r>
    </w:p>
  </w:endnote>
  <w:endnote w:type="continuationSeparator" w:id="0">
    <w:p w14:paraId="048CAB31" w14:textId="77777777" w:rsidR="00B37166" w:rsidRDefault="00B3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SimSun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2AA43" w14:textId="77777777" w:rsidR="00B37166" w:rsidRDefault="00B37166">
      <w:r>
        <w:separator/>
      </w:r>
    </w:p>
  </w:footnote>
  <w:footnote w:type="continuationSeparator" w:id="0">
    <w:p w14:paraId="23252CBC" w14:textId="77777777" w:rsidR="00B37166" w:rsidRDefault="00B37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984E4" w14:textId="77777777" w:rsidR="00B85428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DD6FE7C" wp14:editId="7BED9D3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C2CA3"/>
    <w:multiLevelType w:val="multilevel"/>
    <w:tmpl w:val="6C2C2C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89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DFE"/>
    <w:rsid w:val="00017900"/>
    <w:rsid w:val="00036450"/>
    <w:rsid w:val="00094499"/>
    <w:rsid w:val="000C45FF"/>
    <w:rsid w:val="000E3FD1"/>
    <w:rsid w:val="00112054"/>
    <w:rsid w:val="001317D8"/>
    <w:rsid w:val="00146ABF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75EAC"/>
    <w:rsid w:val="005A7EB8"/>
    <w:rsid w:val="005B4AF6"/>
    <w:rsid w:val="005E39D5"/>
    <w:rsid w:val="00600670"/>
    <w:rsid w:val="0062123A"/>
    <w:rsid w:val="00646E75"/>
    <w:rsid w:val="006771D0"/>
    <w:rsid w:val="006836F2"/>
    <w:rsid w:val="00715FCB"/>
    <w:rsid w:val="00743101"/>
    <w:rsid w:val="00764C9F"/>
    <w:rsid w:val="007775E1"/>
    <w:rsid w:val="007867A0"/>
    <w:rsid w:val="007927F5"/>
    <w:rsid w:val="00802CA0"/>
    <w:rsid w:val="00840920"/>
    <w:rsid w:val="008B2B34"/>
    <w:rsid w:val="009260CD"/>
    <w:rsid w:val="00936DFE"/>
    <w:rsid w:val="00940A66"/>
    <w:rsid w:val="00952C25"/>
    <w:rsid w:val="00A2118D"/>
    <w:rsid w:val="00A30037"/>
    <w:rsid w:val="00AD03AF"/>
    <w:rsid w:val="00AD0A50"/>
    <w:rsid w:val="00AD76E2"/>
    <w:rsid w:val="00B20152"/>
    <w:rsid w:val="00B359E4"/>
    <w:rsid w:val="00B37166"/>
    <w:rsid w:val="00B57D98"/>
    <w:rsid w:val="00B70850"/>
    <w:rsid w:val="00B80763"/>
    <w:rsid w:val="00B85428"/>
    <w:rsid w:val="00BF4134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1660"/>
    <w:rsid w:val="00D5459D"/>
    <w:rsid w:val="00D934E0"/>
    <w:rsid w:val="00DA1F4D"/>
    <w:rsid w:val="00DD172A"/>
    <w:rsid w:val="00E25A26"/>
    <w:rsid w:val="00E4381A"/>
    <w:rsid w:val="00E55D74"/>
    <w:rsid w:val="00F60274"/>
    <w:rsid w:val="00F77FB9"/>
    <w:rsid w:val="00FB068F"/>
    <w:rsid w:val="00FD3649"/>
    <w:rsid w:val="35F27B15"/>
    <w:rsid w:val="3D267363"/>
    <w:rsid w:val="40C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7574C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semiHidden="1" w:uiPriority="2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</w:style>
  <w:style w:type="character" w:styleId="Emphasis">
    <w:name w:val="Emphasis"/>
    <w:basedOn w:val="DefaultParagraphFont"/>
    <w:uiPriority w:val="11"/>
    <w:semiHidden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B85A22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 w:themeColor="text1"/>
      <w:spacing w:val="19"/>
      <w:w w:val="86"/>
      <w:sz w:val="32"/>
      <w:szCs w:val="28"/>
      <w:fitText w:val="2160" w:id="17445601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000000" w:themeColor="text1"/>
      <w:sz w:val="9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rrenkok2005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kok-zi-qing-5a850736b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MY%7bF20BBA98-236B-41E4-B25B-E6C8699D1DF8%7d\%7b4627DE9B-D44A-47AF-97D8-72C03DAF85E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FAF4B3674444D4090DA390308236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AC3F6-5F83-4664-BFD2-2A40F38B3F7F}"/>
      </w:docPartPr>
      <w:docPartBody>
        <w:p w:rsidR="00663E12" w:rsidRDefault="00000000">
          <w:pPr>
            <w:pStyle w:val="9FAF4B3674444D4090DA390308236AD2"/>
          </w:pPr>
          <w:r>
            <w:t>Profile</w:t>
          </w:r>
        </w:p>
      </w:docPartBody>
    </w:docPart>
    <w:docPart>
      <w:docPartPr>
        <w:name w:val="0B84A4BACA5F4DD2900724324223D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B0530-6653-4D12-9265-69E3E5F0E4AE}"/>
      </w:docPartPr>
      <w:docPartBody>
        <w:p w:rsidR="00663E12" w:rsidRDefault="00000000">
          <w:pPr>
            <w:pStyle w:val="0B84A4BACA5F4DD2900724324223D22B"/>
          </w:pPr>
          <w:r>
            <w:t>Contact</w:t>
          </w:r>
        </w:p>
      </w:docPartBody>
    </w:docPart>
    <w:docPart>
      <w:docPartPr>
        <w:name w:val="E080A4EE1CB54EA8AD880DC8E897D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82B65-FA38-42E6-B7ED-CA0EE155E9A2}"/>
      </w:docPartPr>
      <w:docPartBody>
        <w:p w:rsidR="00663E12" w:rsidRDefault="00000000">
          <w:pPr>
            <w:pStyle w:val="E080A4EE1CB54EA8AD880DC8E897D001"/>
          </w:pPr>
          <w:r>
            <w:t>PHONE:</w:t>
          </w:r>
        </w:p>
      </w:docPartBody>
    </w:docPart>
    <w:docPart>
      <w:docPartPr>
        <w:name w:val="0FB6A29C07D3467E9DA3B3D6F093C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FF54A-1AE6-4E35-A915-4AA715E68AE8}"/>
      </w:docPartPr>
      <w:docPartBody>
        <w:p w:rsidR="00663E12" w:rsidRDefault="00000000">
          <w:pPr>
            <w:pStyle w:val="0FB6A29C07D3467E9DA3B3D6F093C27D"/>
          </w:pPr>
          <w:r>
            <w:t>WEBSITE:</w:t>
          </w:r>
        </w:p>
      </w:docPartBody>
    </w:docPart>
    <w:docPart>
      <w:docPartPr>
        <w:name w:val="4B75BC5115304A3CA36053E8E3B2B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7035E-889B-4B95-B575-FC9BD66D1DDF}"/>
      </w:docPartPr>
      <w:docPartBody>
        <w:p w:rsidR="00663E12" w:rsidRDefault="00000000">
          <w:pPr>
            <w:pStyle w:val="4B75BC5115304A3CA36053E8E3B2BC07"/>
          </w:pPr>
          <w:r>
            <w:t>EMAIL:</w:t>
          </w:r>
        </w:p>
      </w:docPartBody>
    </w:docPart>
    <w:docPart>
      <w:docPartPr>
        <w:name w:val="065B549018D34C5A82CD40E561A31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DB917-AC6D-4512-85EB-3CEFB170F051}"/>
      </w:docPartPr>
      <w:docPartBody>
        <w:p w:rsidR="00663E12" w:rsidRDefault="00000000">
          <w:pPr>
            <w:pStyle w:val="065B549018D34C5A82CD40E561A312CF"/>
          </w:pPr>
          <w:r>
            <w:t>EDUCATION</w:t>
          </w:r>
        </w:p>
      </w:docPartBody>
    </w:docPart>
    <w:docPart>
      <w:docPartPr>
        <w:name w:val="942F4CA0581B4177BACDFEBD85E96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E8A09-870C-4C9A-B476-031CE5181B73}"/>
      </w:docPartPr>
      <w:docPartBody>
        <w:p w:rsidR="00663E12" w:rsidRDefault="00000000">
          <w:pPr>
            <w:pStyle w:val="942F4CA0581B4177BACDFEBD85E9671F"/>
          </w:pPr>
          <w:r>
            <w:t>WORK 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42307" w:rsidRDefault="00C42307">
      <w:pPr>
        <w:spacing w:line="240" w:lineRule="auto"/>
      </w:pPr>
      <w:r>
        <w:separator/>
      </w:r>
    </w:p>
  </w:endnote>
  <w:endnote w:type="continuationSeparator" w:id="0">
    <w:p w:rsidR="00C42307" w:rsidRDefault="00C42307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SimSun"/>
    <w:charset w:val="80"/>
    <w:family w:val="swiss"/>
    <w:pitch w:val="variable"/>
    <w:sig w:usb0="E00002FF" w:usb1="6AC7FFFF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42307" w:rsidRDefault="00C42307">
      <w:pPr>
        <w:spacing w:after="0"/>
      </w:pPr>
      <w:r>
        <w:separator/>
      </w:r>
    </w:p>
  </w:footnote>
  <w:footnote w:type="continuationSeparator" w:id="0">
    <w:p w:rsidR="00C42307" w:rsidRDefault="00C42307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DF8"/>
    <w:rsid w:val="002C403B"/>
    <w:rsid w:val="004A0AB1"/>
    <w:rsid w:val="00575EAC"/>
    <w:rsid w:val="005A7EB8"/>
    <w:rsid w:val="00663E12"/>
    <w:rsid w:val="006836F2"/>
    <w:rsid w:val="00AE1DF8"/>
    <w:rsid w:val="00B41CBA"/>
    <w:rsid w:val="00C42307"/>
    <w:rsid w:val="00F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F4B3674444D4090DA390308236AD2">
    <w:name w:val="9FAF4B3674444D4090DA390308236AD2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B84A4BACA5F4DD2900724324223D22B">
    <w:name w:val="0B84A4BACA5F4DD2900724324223D22B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E080A4EE1CB54EA8AD880DC8E897D001">
    <w:name w:val="E080A4EE1CB54EA8AD880DC8E897D001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FB6A29C07D3467E9DA3B3D6F093C27D">
    <w:name w:val="0FB6A29C07D3467E9DA3B3D6F093C27D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B75BC5115304A3CA36053E8E3B2BC07">
    <w:name w:val="4B75BC5115304A3CA36053E8E3B2BC07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065B549018D34C5A82CD40E561A312CF">
    <w:name w:val="065B549018D34C5A82CD40E561A312CF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42F4CA0581B4177BACDFEBD85E9671F">
    <w:name w:val="942F4CA0581B4177BACDFEBD85E9671F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{4627DE9B-D44A-47AF-97D8-72C03DAF85EC}tf00546271_win32</Template>
  <TotalTime>11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2025-07-22T13:15:00Z</dcterms:created>
  <dcterms:modified xsi:type="dcterms:W3CDTF">2025-09-15T18:05:00Z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B53F042364834284ADBB713AF90AC72C_12</vt:lpwstr>
  </property>
</Properties>
</file>